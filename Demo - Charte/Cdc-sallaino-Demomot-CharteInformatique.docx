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0C110B" w:rsidP="00AA463F">
            <w:pPr>
              <w:pStyle w:val="NOM"/>
            </w:pPr>
            <w:r>
              <w:t>sallai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0C110B">
              <w:t>Nolan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0C110B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0C110B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30.05.2016 – 27.06.2016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0C110B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08 :00 - 16 :45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0C110B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100 </w:t>
            </w:r>
            <w:r w:rsidR="009F22E4">
              <w:rPr>
                <w:rFonts w:ascii="Calibri" w:hAnsi="Calibri" w:cs="Arial"/>
                <w:sz w:val="28"/>
                <w:szCs w:val="28"/>
              </w:rPr>
              <w:t>périodes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9F22E4">
      <w:pPr>
        <w:pStyle w:val="Titre1"/>
        <w:keepNext/>
        <w:keepLines/>
        <w:pBdr>
          <w:top w:val="single" w:sz="4" w:space="0" w:color="auto"/>
        </w:pBdr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FB39EE" w:rsidRDefault="00DC2997" w:rsidP="00DC2997">
            <w:pPr>
              <w:pStyle w:val="Corpsdetexte"/>
              <w:spacing w:after="0"/>
              <w:ind w:left="426"/>
              <w:jc w:val="both"/>
            </w:pPr>
            <w:r>
              <w:t>Graphisme de la charte informatique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C050B9" w:rsidP="000C2786">
            <w:pPr>
              <w:pStyle w:val="Corpsdetexte"/>
              <w:spacing w:after="0"/>
              <w:ind w:left="426"/>
            </w:pPr>
            <w:r>
              <w:t>Création du graphisme de la charte informatique de l’</w:t>
            </w:r>
            <w:r w:rsidR="005E12D3">
              <w:t>ETML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591095" w:rsidP="00723EAA">
            <w:pPr>
              <w:pStyle w:val="Corpsdetexte"/>
              <w:spacing w:after="0"/>
              <w:ind w:left="426"/>
            </w:pPr>
            <w:r>
              <w:t>1 PC</w:t>
            </w:r>
          </w:p>
          <w:p w:rsidR="00B35817" w:rsidRDefault="00723EAA" w:rsidP="00591095">
            <w:pPr>
              <w:pStyle w:val="Corpsdetexte"/>
              <w:spacing w:after="0"/>
              <w:ind w:left="426"/>
            </w:pPr>
            <w:r>
              <w:t xml:space="preserve">1 </w:t>
            </w:r>
            <w:r w:rsidR="005E12D3">
              <w:t>Photoshop</w:t>
            </w:r>
          </w:p>
          <w:p w:rsidR="005E12D3" w:rsidRDefault="005E12D3" w:rsidP="00591095">
            <w:pPr>
              <w:pStyle w:val="Corpsdetexte"/>
              <w:spacing w:after="0"/>
              <w:ind w:left="426"/>
            </w:pPr>
            <w:r>
              <w:t>1 Charte informatique</w:t>
            </w: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442F8D" w:rsidP="0012683C">
            <w:pPr>
              <w:pStyle w:val="Corpsdetexte"/>
              <w:spacing w:after="0"/>
              <w:ind w:left="426"/>
            </w:pPr>
            <w:r>
              <w:t>Mon imagination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DA2B38" w:rsidRDefault="00DA2B38" w:rsidP="00DA2B38">
      <w:pPr>
        <w:pStyle w:val="Corpsdetexte"/>
        <w:spacing w:after="0"/>
        <w:ind w:left="426"/>
      </w:pPr>
      <w:r>
        <w:t xml:space="preserve">Le projet consiste à </w:t>
      </w:r>
      <w:r w:rsidR="005E12D3">
        <w:t>créer un design pour la charte informatique permettant « d’illustrer » les points se trouvant dans la charte informatique</w:t>
      </w:r>
      <w:r w:rsidR="00820580">
        <w:t>. Cela a pour but de rappeler au</w:t>
      </w:r>
      <w:r w:rsidR="00ED22D0">
        <w:t>x</w:t>
      </w:r>
      <w:r w:rsidR="00820580">
        <w:t xml:space="preserve"> membre</w:t>
      </w:r>
      <w:r w:rsidR="00ED22D0">
        <w:t>s</w:t>
      </w:r>
      <w:r w:rsidR="00820580">
        <w:t xml:space="preserve"> de </w:t>
      </w:r>
      <w:r w:rsidR="00ED22D0">
        <w:t>l’école</w:t>
      </w:r>
      <w:r w:rsidR="00820580">
        <w:t xml:space="preserve"> les règles </w:t>
      </w:r>
      <w:r w:rsidR="00EB7D91">
        <w:t xml:space="preserve">fondamentales assurant une utilisation optimale des moyens informatiques mis à disposition des utilisateurs par </w:t>
      </w:r>
      <w:r w:rsidR="00721680">
        <w:t>l’établissement</w:t>
      </w:r>
      <w:r w:rsidR="00EB7D91">
        <w:t xml:space="preserve"> d’enseignent postobligatoire</w:t>
      </w:r>
      <w:r w:rsidR="00820580">
        <w:t xml:space="preserve"> </w:t>
      </w: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  <w:bookmarkStart w:id="0" w:name="_GoBack"/>
      <w:bookmarkEnd w:id="0"/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DA2B38" w:rsidRDefault="00183FD2" w:rsidP="005E69D7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Respecter une charte graphique</w:t>
            </w:r>
            <w:r w:rsidR="00805881">
              <w:t>.</w:t>
            </w:r>
          </w:p>
          <w:p w:rsidR="00820580" w:rsidRDefault="00820580" w:rsidP="00FC4014">
            <w:pPr>
              <w:pStyle w:val="Corpsdetexte"/>
              <w:numPr>
                <w:ilvl w:val="1"/>
                <w:numId w:val="23"/>
              </w:numPr>
              <w:spacing w:after="0"/>
              <w:jc w:val="both"/>
            </w:pPr>
            <w:r>
              <w:t>Utilisation d’une même</w:t>
            </w:r>
            <w:r w:rsidR="00805881">
              <w:t xml:space="preserve"> charte graphique pour le design</w:t>
            </w:r>
          </w:p>
          <w:p w:rsidR="00805881" w:rsidRDefault="00183FD2" w:rsidP="005675B0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Design en rapport avec les points choisis</w:t>
            </w:r>
            <w:r w:rsidR="00A7373B">
              <w:t>.</w:t>
            </w:r>
          </w:p>
          <w:p w:rsidR="00805881" w:rsidRDefault="00183FD2" w:rsidP="00805881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Design compréhensif pour tous</w:t>
            </w:r>
            <w:r w:rsidR="001E2245">
              <w:t>.</w:t>
            </w:r>
          </w:p>
          <w:p w:rsidR="00EB7D91" w:rsidRDefault="00EB7D91" w:rsidP="00805881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>Créer plusieurs designs différents</w:t>
            </w:r>
            <w:r>
              <w:t xml:space="preserve"> (Minimum 2)</w:t>
            </w:r>
          </w:p>
        </w:tc>
      </w:tr>
      <w:tr w:rsidR="009F22E4">
        <w:trPr>
          <w:jc w:val="center"/>
        </w:trPr>
        <w:tc>
          <w:tcPr>
            <w:tcW w:w="5000" w:type="pct"/>
          </w:tcPr>
          <w:p w:rsidR="00F946B0" w:rsidRDefault="00805881" w:rsidP="00F946B0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lastRenderedPageBreak/>
              <w:t>Respecte</w:t>
            </w:r>
            <w:r w:rsidR="00A24DC8">
              <w:t>r</w:t>
            </w:r>
            <w:r>
              <w:t xml:space="preserve"> un code couleur</w:t>
            </w:r>
          </w:p>
          <w:p w:rsidR="00F946B0" w:rsidRDefault="00F946B0" w:rsidP="00F946B0">
            <w:pPr>
              <w:pStyle w:val="Corpsdetexte"/>
              <w:spacing w:after="0"/>
              <w:ind w:left="720"/>
              <w:jc w:val="both"/>
            </w:pPr>
          </w:p>
          <w:p w:rsidR="00F946B0" w:rsidRDefault="00F946B0" w:rsidP="00F946B0">
            <w:pPr>
              <w:pStyle w:val="Corpsdetexte"/>
              <w:spacing w:after="0"/>
              <w:ind w:left="720"/>
              <w:jc w:val="both"/>
            </w:pPr>
            <w:r>
              <w:t>Si le temps le permet :</w:t>
            </w:r>
          </w:p>
          <w:p w:rsidR="00F946B0" w:rsidRDefault="00F946B0" w:rsidP="00F946B0">
            <w:pPr>
              <w:pStyle w:val="Corpsdetexte"/>
              <w:spacing w:after="0"/>
              <w:ind w:left="720"/>
              <w:jc w:val="both"/>
            </w:pPr>
          </w:p>
          <w:p w:rsidR="00F946B0" w:rsidRDefault="00F946B0" w:rsidP="00F946B0">
            <w:pPr>
              <w:pStyle w:val="Corpsdetexte"/>
              <w:numPr>
                <w:ilvl w:val="0"/>
                <w:numId w:val="23"/>
              </w:numPr>
              <w:spacing w:after="0"/>
              <w:jc w:val="both"/>
            </w:pPr>
            <w:r>
              <w:t xml:space="preserve">Design </w:t>
            </w:r>
            <w:r w:rsidR="00EB7D91">
              <w:t>de la charte emails</w:t>
            </w:r>
          </w:p>
          <w:p w:rsidR="005675B0" w:rsidRDefault="005675B0" w:rsidP="00EB7D91">
            <w:pPr>
              <w:pStyle w:val="Corpsdetexte"/>
              <w:spacing w:after="0"/>
              <w:jc w:val="both"/>
            </w:pPr>
          </w:p>
        </w:tc>
      </w:tr>
      <w:tr w:rsidR="00805881">
        <w:trPr>
          <w:jc w:val="center"/>
        </w:trPr>
        <w:tc>
          <w:tcPr>
            <w:tcW w:w="5000" w:type="pct"/>
          </w:tcPr>
          <w:p w:rsidR="00805881" w:rsidRDefault="00805881" w:rsidP="009F22E4">
            <w:pPr>
              <w:pStyle w:val="Corpsdetexte"/>
              <w:spacing w:after="0"/>
              <w:jc w:val="both"/>
            </w:pPr>
          </w:p>
        </w:tc>
      </w:tr>
      <w:tr w:rsidR="00805881">
        <w:trPr>
          <w:jc w:val="center"/>
        </w:trPr>
        <w:tc>
          <w:tcPr>
            <w:tcW w:w="5000" w:type="pct"/>
          </w:tcPr>
          <w:p w:rsidR="00805881" w:rsidRDefault="00805881" w:rsidP="009F22E4">
            <w:pPr>
              <w:pStyle w:val="Corpsdetexte"/>
              <w:spacing w:after="0"/>
              <w:jc w:val="both"/>
            </w:pPr>
          </w:p>
        </w:tc>
      </w:tr>
      <w:tr w:rsidR="00805881">
        <w:trPr>
          <w:jc w:val="center"/>
        </w:trPr>
        <w:tc>
          <w:tcPr>
            <w:tcW w:w="5000" w:type="pct"/>
          </w:tcPr>
          <w:p w:rsidR="00805881" w:rsidRDefault="00805881" w:rsidP="009F22E4">
            <w:pPr>
              <w:pStyle w:val="Corpsdetexte"/>
              <w:spacing w:after="0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79" w:rsidRDefault="007E3079">
      <w:r>
        <w:separator/>
      </w:r>
    </w:p>
  </w:endnote>
  <w:endnote w:type="continuationSeparator" w:id="0">
    <w:p w:rsidR="007E3079" w:rsidRDefault="007E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F946B0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ED22D0">
            <w:rPr>
              <w:noProof/>
              <w:sz w:val="16"/>
              <w:szCs w:val="16"/>
            </w:rPr>
            <w:t>Cdc-sallaino-Demomot-CharteInformatique.docx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2168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721680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7E307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8744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ED22D0">
      <w:rPr>
        <w:rFonts w:cs="Arial"/>
        <w:noProof/>
        <w:snapToGrid w:val="0"/>
        <w:sz w:val="12"/>
      </w:rPr>
      <w:t>H:\DemoMot\demomot année 2\Cdc-sallaino-Demomot-CharteInformatique.docx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ED22D0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ED22D0">
      <w:rPr>
        <w:rFonts w:cs="Arial"/>
        <w:noProof/>
        <w:snapToGrid w:val="0"/>
        <w:sz w:val="12"/>
      </w:rPr>
      <w:t>16:01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ED22D0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79" w:rsidRDefault="007E3079">
      <w:r>
        <w:separator/>
      </w:r>
    </w:p>
  </w:footnote>
  <w:footnote w:type="continuationSeparator" w:id="0">
    <w:p w:rsidR="007E3079" w:rsidRDefault="007E3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9B0ECFC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35B9A"/>
    <w:multiLevelType w:val="hybridMultilevel"/>
    <w:tmpl w:val="77A430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79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277F1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55675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4CD8"/>
    <w:rsid w:val="00096747"/>
    <w:rsid w:val="000A1569"/>
    <w:rsid w:val="000A49C7"/>
    <w:rsid w:val="000A6BD5"/>
    <w:rsid w:val="000B5600"/>
    <w:rsid w:val="000C110B"/>
    <w:rsid w:val="000C24DD"/>
    <w:rsid w:val="000C2786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3FC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0EF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3FD2"/>
    <w:rsid w:val="001854FF"/>
    <w:rsid w:val="00186359"/>
    <w:rsid w:val="00190DFE"/>
    <w:rsid w:val="00194BD3"/>
    <w:rsid w:val="00196B0A"/>
    <w:rsid w:val="001A0E0C"/>
    <w:rsid w:val="001A1C17"/>
    <w:rsid w:val="001A7EEC"/>
    <w:rsid w:val="001B130A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2245"/>
    <w:rsid w:val="001E3143"/>
    <w:rsid w:val="001E435B"/>
    <w:rsid w:val="001F0459"/>
    <w:rsid w:val="001F16C6"/>
    <w:rsid w:val="001F329F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5E8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B53B9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6AC2"/>
    <w:rsid w:val="00317468"/>
    <w:rsid w:val="00320482"/>
    <w:rsid w:val="003208F6"/>
    <w:rsid w:val="0032573A"/>
    <w:rsid w:val="003326B0"/>
    <w:rsid w:val="00333CCB"/>
    <w:rsid w:val="00334F81"/>
    <w:rsid w:val="003359DB"/>
    <w:rsid w:val="00335D67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67A9F"/>
    <w:rsid w:val="00370682"/>
    <w:rsid w:val="00370BD8"/>
    <w:rsid w:val="00375E5D"/>
    <w:rsid w:val="00376563"/>
    <w:rsid w:val="00387B46"/>
    <w:rsid w:val="003926AB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2F8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678A7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B7299"/>
    <w:rsid w:val="004C02CA"/>
    <w:rsid w:val="004C6EBC"/>
    <w:rsid w:val="004D0854"/>
    <w:rsid w:val="004D1EC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675B0"/>
    <w:rsid w:val="00571277"/>
    <w:rsid w:val="00575FC8"/>
    <w:rsid w:val="0057693C"/>
    <w:rsid w:val="00577E22"/>
    <w:rsid w:val="00580AD1"/>
    <w:rsid w:val="00582249"/>
    <w:rsid w:val="00582744"/>
    <w:rsid w:val="005834D1"/>
    <w:rsid w:val="00583599"/>
    <w:rsid w:val="005858BC"/>
    <w:rsid w:val="00591095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257A"/>
    <w:rsid w:val="005D3156"/>
    <w:rsid w:val="005D3884"/>
    <w:rsid w:val="005D598E"/>
    <w:rsid w:val="005E12D3"/>
    <w:rsid w:val="005E16AB"/>
    <w:rsid w:val="005E4787"/>
    <w:rsid w:val="005E5AE9"/>
    <w:rsid w:val="005E6345"/>
    <w:rsid w:val="005E69D7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BC9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67E61"/>
    <w:rsid w:val="006718F6"/>
    <w:rsid w:val="00677237"/>
    <w:rsid w:val="00677B98"/>
    <w:rsid w:val="00684164"/>
    <w:rsid w:val="0069051F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1680"/>
    <w:rsid w:val="00723EAA"/>
    <w:rsid w:val="00725319"/>
    <w:rsid w:val="00726D4F"/>
    <w:rsid w:val="00726EA0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079"/>
    <w:rsid w:val="007E3C88"/>
    <w:rsid w:val="007E4179"/>
    <w:rsid w:val="007E6125"/>
    <w:rsid w:val="007F0404"/>
    <w:rsid w:val="007F18E2"/>
    <w:rsid w:val="007F6602"/>
    <w:rsid w:val="007F68CC"/>
    <w:rsid w:val="00801925"/>
    <w:rsid w:val="00803FAD"/>
    <w:rsid w:val="008057D9"/>
    <w:rsid w:val="00805881"/>
    <w:rsid w:val="00806158"/>
    <w:rsid w:val="00813BB7"/>
    <w:rsid w:val="008160B5"/>
    <w:rsid w:val="00817941"/>
    <w:rsid w:val="00820580"/>
    <w:rsid w:val="00822D08"/>
    <w:rsid w:val="00831DA2"/>
    <w:rsid w:val="0083424F"/>
    <w:rsid w:val="00842A6C"/>
    <w:rsid w:val="0084541B"/>
    <w:rsid w:val="00846513"/>
    <w:rsid w:val="00851136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19BC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6DD8"/>
    <w:rsid w:val="009372A7"/>
    <w:rsid w:val="009403E6"/>
    <w:rsid w:val="009522B0"/>
    <w:rsid w:val="00955F94"/>
    <w:rsid w:val="00961FBF"/>
    <w:rsid w:val="00964466"/>
    <w:rsid w:val="0096784C"/>
    <w:rsid w:val="009721F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22E4"/>
    <w:rsid w:val="00A01855"/>
    <w:rsid w:val="00A02670"/>
    <w:rsid w:val="00A040F1"/>
    <w:rsid w:val="00A057E6"/>
    <w:rsid w:val="00A06213"/>
    <w:rsid w:val="00A125FD"/>
    <w:rsid w:val="00A130E6"/>
    <w:rsid w:val="00A24DC8"/>
    <w:rsid w:val="00A269CC"/>
    <w:rsid w:val="00A323A9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7373B"/>
    <w:rsid w:val="00A871E5"/>
    <w:rsid w:val="00A9029B"/>
    <w:rsid w:val="00A90A36"/>
    <w:rsid w:val="00A91EAE"/>
    <w:rsid w:val="00A941C6"/>
    <w:rsid w:val="00A96811"/>
    <w:rsid w:val="00A97A4E"/>
    <w:rsid w:val="00AA0DBE"/>
    <w:rsid w:val="00AA2693"/>
    <w:rsid w:val="00AA463F"/>
    <w:rsid w:val="00AB0D03"/>
    <w:rsid w:val="00AB31E3"/>
    <w:rsid w:val="00AB3797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5A33"/>
    <w:rsid w:val="00B26184"/>
    <w:rsid w:val="00B26294"/>
    <w:rsid w:val="00B2638D"/>
    <w:rsid w:val="00B26C69"/>
    <w:rsid w:val="00B31236"/>
    <w:rsid w:val="00B35817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050B9"/>
    <w:rsid w:val="00C123F2"/>
    <w:rsid w:val="00C14EDF"/>
    <w:rsid w:val="00C15AE2"/>
    <w:rsid w:val="00C22709"/>
    <w:rsid w:val="00C31C75"/>
    <w:rsid w:val="00C33E03"/>
    <w:rsid w:val="00C45DAE"/>
    <w:rsid w:val="00C4658F"/>
    <w:rsid w:val="00C52273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5461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2B38"/>
    <w:rsid w:val="00DA5AE5"/>
    <w:rsid w:val="00DA5C10"/>
    <w:rsid w:val="00DB4DE5"/>
    <w:rsid w:val="00DB60C0"/>
    <w:rsid w:val="00DC0B99"/>
    <w:rsid w:val="00DC2997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B666F"/>
    <w:rsid w:val="00EB7D91"/>
    <w:rsid w:val="00EC297B"/>
    <w:rsid w:val="00EC49A1"/>
    <w:rsid w:val="00ED22D0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46B0"/>
    <w:rsid w:val="00F97096"/>
    <w:rsid w:val="00FA2285"/>
    <w:rsid w:val="00FA3D8C"/>
    <w:rsid w:val="00FA4971"/>
    <w:rsid w:val="00FB1196"/>
    <w:rsid w:val="00FB2121"/>
    <w:rsid w:val="00FB3636"/>
    <w:rsid w:val="00FB39EE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9CB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1B59E91-0436-4212-BDA4-864384EB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59435-9049-45CE-92E6-7629ADEA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260</TotalTime>
  <Pages>2</Pages>
  <Words>253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Nolan Sallai</cp:lastModifiedBy>
  <cp:revision>238</cp:revision>
  <cp:lastPrinted>2016-05-30T14:01:00Z</cp:lastPrinted>
  <dcterms:created xsi:type="dcterms:W3CDTF">2016-05-30T06:53:00Z</dcterms:created>
  <dcterms:modified xsi:type="dcterms:W3CDTF">2016-05-30T14:17:00Z</dcterms:modified>
</cp:coreProperties>
</file>